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5"/>
        <w:tblpPr w:leftFromText="180" w:rightFromText="180" w:vertAnchor="page" w:horzAnchor="page" w:tblpXSpec="center" w:tblpY="2375"/>
        <w:tblOverlap w:val="never"/>
        <w:tblW w:w="88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434"/>
        <w:gridCol w:w="4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43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Comment</w:t>
            </w:r>
          </w:p>
        </w:tc>
        <w:tc>
          <w:tcPr>
            <w:tcW w:w="4435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Ptx_comment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43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4435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Comment_id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43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user_id</w:t>
            </w:r>
          </w:p>
        </w:tc>
        <w:tc>
          <w:tcPr>
            <w:tcW w:w="4435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43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share_id</w:t>
            </w:r>
          </w:p>
        </w:tc>
        <w:tc>
          <w:tcPr>
            <w:tcW w:w="4435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share_id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43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comment_txt</w:t>
            </w:r>
          </w:p>
        </w:tc>
        <w:tc>
          <w:tcPr>
            <w:tcW w:w="4435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comment_txt</w:t>
            </w:r>
            <w:r>
              <w:rPr>
                <w:sz w:val="32"/>
                <w:szCs w:val="32"/>
              </w:rPr>
              <w:t>(need modification)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43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search_en</w:t>
            </w:r>
          </w:p>
        </w:tc>
        <w:tc>
          <w:tcPr>
            <w:tcW w:w="4435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search_en(need modification)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43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create_time</w:t>
            </w:r>
          </w:p>
        </w:tc>
        <w:tc>
          <w:tcPr>
            <w:tcW w:w="4435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create_time</w:t>
            </w:r>
          </w:p>
        </w:tc>
      </w:tr>
    </w:tbl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Table need to migrate</w:t>
      </w:r>
    </w:p>
    <w:tbl>
      <w:tblPr>
        <w:tblStyle w:val="15"/>
        <w:tblpPr w:leftFromText="180" w:rightFromText="180" w:vertAnchor="page" w:horzAnchor="page" w:tblpXSpec="center" w:tblpY="2375"/>
        <w:tblOverlap w:val="never"/>
        <w:tblW w:w="88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434"/>
        <w:gridCol w:w="4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43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</w:t>
            </w:r>
            <w:r>
              <w:rPr>
                <w:b/>
                <w:bCs/>
                <w:sz w:val="32"/>
                <w:szCs w:val="32"/>
              </w:rPr>
              <w:t>nnector</w:t>
            </w:r>
          </w:p>
        </w:tc>
        <w:tc>
          <w:tcPr>
            <w:tcW w:w="4435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Ptx_co</w:t>
            </w:r>
            <w:r>
              <w:rPr>
                <w:b/>
                <w:bCs/>
                <w:sz w:val="32"/>
                <w:szCs w:val="32"/>
              </w:rPr>
              <w:t>nnector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43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4435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connect</w:t>
            </w:r>
            <w:r>
              <w:rPr>
                <w:sz w:val="32"/>
                <w:szCs w:val="32"/>
              </w:rPr>
              <w:t>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43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user_id</w:t>
            </w:r>
          </w:p>
        </w:tc>
        <w:tc>
          <w:tcPr>
            <w:tcW w:w="4435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43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social_userid</w:t>
            </w:r>
          </w:p>
        </w:tc>
        <w:tc>
          <w:tcPr>
            <w:tcW w:w="4435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social_userid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43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vendor</w:t>
            </w:r>
          </w:p>
        </w:tc>
        <w:tc>
          <w:tcPr>
            <w:tcW w:w="4435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43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  <w:r>
              <w:rPr>
                <w:sz w:val="32"/>
                <w:szCs w:val="32"/>
              </w:rPr>
              <w:t>endor</w:t>
            </w:r>
            <w:r>
              <w:rPr>
                <w:sz w:val="32"/>
                <w:szCs w:val="32"/>
              </w:rPr>
              <w:t>_info</w:t>
            </w:r>
          </w:p>
        </w:tc>
        <w:tc>
          <w:tcPr>
            <w:tcW w:w="4435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vendor_info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43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4435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43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username</w:t>
            </w:r>
          </w:p>
        </w:tc>
        <w:tc>
          <w:tcPr>
            <w:tcW w:w="4435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43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  <w:tc>
          <w:tcPr>
            <w:tcW w:w="4435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43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homepage</w:t>
            </w:r>
          </w:p>
        </w:tc>
        <w:tc>
          <w:tcPr>
            <w:tcW w:w="4435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homepage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43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avatar</w:t>
            </w:r>
          </w:p>
        </w:tc>
        <w:tc>
          <w:tcPr>
            <w:tcW w:w="4435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43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</w:t>
            </w:r>
          </w:p>
        </w:tc>
        <w:tc>
          <w:tcPr>
            <w:tcW w:w="4435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43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gender</w:t>
            </w:r>
          </w:p>
        </w:tc>
        <w:tc>
          <w:tcPr>
            <w:tcW w:w="4435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43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location</w:t>
            </w:r>
          </w:p>
        </w:tc>
        <w:tc>
          <w:tcPr>
            <w:tcW w:w="4435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location</w:t>
            </w:r>
          </w:p>
        </w:tc>
      </w:tr>
    </w:tbl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tbl>
      <w:tblPr>
        <w:tblStyle w:val="15"/>
        <w:tblpPr w:leftFromText="180" w:rightFromText="180" w:vertAnchor="page" w:horzAnchor="page" w:tblpXSpec="center" w:tblpY="2375"/>
        <w:tblOverlap w:val="never"/>
        <w:tblW w:w="88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430"/>
        <w:gridCol w:w="4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9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Favorite_album</w:t>
            </w:r>
          </w:p>
        </w:tc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Ptx_</w:t>
            </w:r>
            <w:r>
              <w:rPr>
                <w:b/>
                <w:bCs/>
                <w:sz w:val="32"/>
                <w:szCs w:val="32"/>
              </w:rPr>
              <w:t>favorite_album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9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favorite</w:t>
            </w:r>
            <w:r>
              <w:rPr>
                <w:sz w:val="32"/>
                <w:szCs w:val="32"/>
              </w:rPr>
              <w:t>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9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user_id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9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album</w:t>
            </w:r>
            <w:r>
              <w:rPr>
                <w:sz w:val="32"/>
                <w:szCs w:val="32"/>
              </w:rPr>
              <w:t>_id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album_id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9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create_time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9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Favorite</w:t>
            </w:r>
            <w:r>
              <w:rPr>
                <w:b/>
                <w:bCs/>
                <w:sz w:val="32"/>
                <w:szCs w:val="32"/>
              </w:rPr>
              <w:t>_sharing</w:t>
            </w:r>
          </w:p>
        </w:tc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Ptx_favorite_</w:t>
            </w:r>
            <w:r>
              <w:rPr>
                <w:b/>
                <w:bCs/>
                <w:sz w:val="32"/>
                <w:szCs w:val="32"/>
              </w:rPr>
              <w:t>sharing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9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favorite_id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9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user_id</w:t>
            </w:r>
          </w:p>
        </w:tc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9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share_id</w:t>
            </w:r>
          </w:p>
        </w:tc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share_id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9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create_time</w:t>
            </w:r>
          </w:p>
        </w:tc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9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Favorite_</w:t>
            </w:r>
            <w:r>
              <w:rPr>
                <w:b/>
                <w:bCs/>
                <w:sz w:val="32"/>
                <w:szCs w:val="32"/>
              </w:rPr>
              <w:t>store</w:t>
            </w:r>
          </w:p>
        </w:tc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Ptx_favorite_s</w:t>
            </w:r>
            <w:r>
              <w:rPr>
                <w:b/>
                <w:bCs/>
                <w:sz w:val="32"/>
                <w:szCs w:val="32"/>
              </w:rPr>
              <w:t>tore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9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favorite_id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9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user_id</w:t>
            </w:r>
          </w:p>
        </w:tc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9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tore</w:t>
            </w:r>
            <w:r>
              <w:rPr>
                <w:sz w:val="32"/>
                <w:szCs w:val="32"/>
              </w:rPr>
              <w:t>_id</w:t>
            </w:r>
          </w:p>
        </w:tc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9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create_time</w:t>
            </w:r>
          </w:p>
        </w:tc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9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Comment</w:t>
            </w:r>
          </w:p>
        </w:tc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Ptx_comment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9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Comment_id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9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user_id</w:t>
            </w:r>
          </w:p>
        </w:tc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9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share_id</w:t>
            </w:r>
          </w:p>
        </w:tc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share_id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9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comment_txt</w:t>
            </w:r>
          </w:p>
        </w:tc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comment_txt(need modification)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9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search_en</w:t>
            </w:r>
          </w:p>
        </w:tc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search_en(need modification)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9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create_time</w:t>
            </w:r>
          </w:p>
        </w:tc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79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create_time</w:t>
            </w:r>
          </w:p>
        </w:tc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create_time</w:t>
            </w:r>
          </w:p>
        </w:tc>
      </w:tr>
    </w:tbl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both"/>
        <w:rPr>
          <w:b/>
          <w:bCs/>
          <w:sz w:val="32"/>
          <w:szCs w:val="32"/>
        </w:rPr>
      </w:pPr>
    </w:p>
    <w:tbl>
      <w:tblPr>
        <w:tblStyle w:val="15"/>
        <w:tblpPr w:leftFromText="180" w:rightFromText="180" w:vertAnchor="page" w:horzAnchor="page" w:tblpXSpec="center" w:tblpY="2375"/>
        <w:tblOverlap w:val="never"/>
        <w:tblW w:w="88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430"/>
        <w:gridCol w:w="4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9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Item</w:t>
            </w:r>
          </w:p>
        </w:tc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Ptx_item &amp; Ptx_item_detail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9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item</w:t>
            </w:r>
            <w:r>
              <w:rPr>
                <w:sz w:val="32"/>
                <w:szCs w:val="32"/>
              </w:rPr>
              <w:t>_id</w:t>
            </w:r>
            <w:r>
              <w:rPr>
                <w:sz w:val="32"/>
                <w:szCs w:val="32"/>
              </w:rPr>
              <w:t>(</w:t>
            </w:r>
            <w:r>
              <w:rPr>
                <w:b/>
                <w:bCs/>
                <w:sz w:val="32"/>
                <w:szCs w:val="32"/>
              </w:rPr>
              <w:t>Ptx_item</w:t>
            </w:r>
            <w:r>
              <w:rPr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9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user_id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user_id(</w:t>
            </w:r>
            <w:r>
              <w:rPr>
                <w:b/>
                <w:bCs/>
                <w:sz w:val="32"/>
                <w:szCs w:val="32"/>
              </w:rPr>
              <w:t>Ptx_item</w:t>
            </w:r>
            <w:r>
              <w:rPr>
                <w:b/>
                <w:bCs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9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user_nickname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user_nickname(</w:t>
            </w:r>
            <w:r>
              <w:rPr>
                <w:b/>
                <w:bCs/>
                <w:sz w:val="32"/>
                <w:szCs w:val="32"/>
              </w:rPr>
              <w:t>Ptx_item</w:t>
            </w:r>
            <w:r>
              <w:rPr>
                <w:b/>
                <w:bCs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24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title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title(</w:t>
            </w:r>
            <w:r>
              <w:rPr>
                <w:b/>
                <w:bCs/>
                <w:sz w:val="32"/>
                <w:szCs w:val="32"/>
              </w:rPr>
              <w:t>Ptx_item</w:t>
            </w:r>
            <w:r>
              <w:rPr>
                <w:b/>
                <w:bCs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9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reference_url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reference_url</w:t>
            </w:r>
            <w:r>
              <w:rPr>
                <w:sz w:val="32"/>
                <w:szCs w:val="32"/>
              </w:rPr>
              <w:t>(</w:t>
            </w:r>
            <w:r>
              <w:rPr>
                <w:b/>
                <w:bCs/>
                <w:sz w:val="32"/>
                <w:szCs w:val="32"/>
              </w:rPr>
              <w:t>Ptx_item_detai</w:t>
            </w:r>
            <w:r>
              <w:rPr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61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keyword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keyword(</w:t>
            </w:r>
            <w:r>
              <w:rPr>
                <w:b/>
                <w:bCs/>
                <w:sz w:val="32"/>
                <w:szCs w:val="32"/>
              </w:rPr>
              <w:t>Ptx_item</w:t>
            </w:r>
            <w:r>
              <w:rPr>
                <w:b/>
                <w:bCs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27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keyword_search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keyword_search(</w:t>
            </w:r>
            <w:r>
              <w:rPr>
                <w:b/>
                <w:bCs/>
                <w:sz w:val="32"/>
                <w:szCs w:val="32"/>
              </w:rPr>
              <w:t>Ptx_item)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44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summery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summery(</w:t>
            </w:r>
            <w:r>
              <w:rPr>
                <w:b/>
                <w:bCs/>
                <w:sz w:val="32"/>
                <w:szCs w:val="32"/>
              </w:rPr>
              <w:t>Ptx_item)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2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color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color(</w:t>
            </w:r>
            <w:r>
              <w:rPr>
                <w:b/>
                <w:bCs/>
                <w:sz w:val="32"/>
                <w:szCs w:val="32"/>
              </w:rPr>
              <w:t>Ptx_item)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78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image_large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default"/>
                <w:sz w:val="32"/>
                <w:szCs w:val="32"/>
              </w:rPr>
              <w:t>“uploads/attachments/products/large/”</w:t>
            </w:r>
            <w:r>
              <w:rPr>
                <w:sz w:val="32"/>
                <w:szCs w:val="32"/>
              </w:rPr>
              <w:t>image_path_0</w:t>
            </w:r>
            <w:r>
              <w:rPr>
                <w:sz w:val="32"/>
                <w:szCs w:val="32"/>
              </w:rPr>
              <w:t>(</w:t>
            </w:r>
            <w:r>
              <w:rPr>
                <w:b/>
                <w:bCs/>
                <w:sz w:val="32"/>
                <w:szCs w:val="32"/>
              </w:rPr>
              <w:t>Ptx_item)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95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image_middle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default"/>
                <w:sz w:val="32"/>
                <w:szCs w:val="32"/>
              </w:rPr>
              <w:t>“uploads/attachments/products/middle/”</w:t>
            </w:r>
            <w:r>
              <w:rPr>
                <w:sz w:val="32"/>
                <w:szCs w:val="32"/>
              </w:rPr>
              <w:t>image_path_0(</w:t>
            </w:r>
            <w:r>
              <w:rPr>
                <w:b/>
                <w:bCs/>
                <w:sz w:val="32"/>
                <w:szCs w:val="32"/>
              </w:rPr>
              <w:t>Ptx_item)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61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Image_square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default"/>
                <w:sz w:val="32"/>
                <w:szCs w:val="32"/>
              </w:rPr>
              <w:t>“uploads/attachments/products/square/”</w:t>
            </w:r>
            <w:r>
              <w:rPr>
                <w:sz w:val="32"/>
                <w:szCs w:val="32"/>
              </w:rPr>
              <w:t>image_path_0(</w:t>
            </w:r>
            <w:r>
              <w:rPr>
                <w:b/>
                <w:bCs/>
                <w:sz w:val="32"/>
                <w:szCs w:val="32"/>
              </w:rPr>
              <w:t>Ptx_item)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44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width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width(</w:t>
            </w:r>
            <w:r>
              <w:rPr>
                <w:b/>
                <w:bCs/>
                <w:sz w:val="32"/>
                <w:szCs w:val="32"/>
              </w:rPr>
              <w:t>Ptx_item)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95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height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height(</w:t>
            </w:r>
            <w:r>
              <w:rPr>
                <w:b/>
                <w:bCs/>
                <w:sz w:val="32"/>
                <w:szCs w:val="32"/>
              </w:rPr>
              <w:t>Ptx_item)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95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item_type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item_type(</w:t>
            </w:r>
            <w:r>
              <w:rPr>
                <w:b/>
                <w:bCs/>
                <w:sz w:val="32"/>
                <w:szCs w:val="32"/>
              </w:rPr>
              <w:t>Ptx_item)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13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share_type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share_type(</w:t>
            </w:r>
            <w:r>
              <w:rPr>
                <w:b/>
                <w:bCs/>
                <w:sz w:val="32"/>
                <w:szCs w:val="32"/>
              </w:rPr>
              <w:t>Ptx_item)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2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price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price</w:t>
            </w:r>
            <w:r>
              <w:rPr>
                <w:sz w:val="32"/>
                <w:szCs w:val="32"/>
              </w:rPr>
              <w:t>(</w:t>
            </w:r>
            <w:r>
              <w:rPr>
                <w:b/>
                <w:bCs/>
                <w:sz w:val="32"/>
                <w:szCs w:val="32"/>
              </w:rPr>
              <w:t>Ptx_item)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2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is_show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Is_show</w:t>
            </w:r>
            <w:r>
              <w:rPr>
                <w:sz w:val="32"/>
                <w:szCs w:val="32"/>
              </w:rPr>
              <w:t>(</w:t>
            </w:r>
            <w:r>
              <w:rPr>
                <w:b/>
                <w:bCs/>
                <w:sz w:val="32"/>
                <w:szCs w:val="32"/>
              </w:rPr>
              <w:t>Ptx_item)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2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create_time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create_time</w:t>
            </w:r>
            <w:r>
              <w:rPr>
                <w:sz w:val="32"/>
                <w:szCs w:val="32"/>
              </w:rPr>
              <w:t>(</w:t>
            </w:r>
            <w:r>
              <w:rPr>
                <w:b/>
                <w:bCs/>
                <w:sz w:val="32"/>
                <w:szCs w:val="32"/>
              </w:rPr>
              <w:t>Ptx_item)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2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is_deleted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is_deleted</w:t>
            </w:r>
            <w:r>
              <w:rPr>
                <w:sz w:val="32"/>
                <w:szCs w:val="32"/>
              </w:rPr>
              <w:t>(</w:t>
            </w:r>
            <w:r>
              <w:rPr>
                <w:b/>
                <w:bCs/>
                <w:sz w:val="32"/>
                <w:szCs w:val="32"/>
              </w:rPr>
              <w:t>Ptx_item)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2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total_images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total_images</w:t>
            </w:r>
            <w:r>
              <w:rPr>
                <w:sz w:val="32"/>
                <w:szCs w:val="32"/>
              </w:rPr>
              <w:t>(</w:t>
            </w:r>
            <w:r>
              <w:rPr>
                <w:b/>
                <w:bCs/>
                <w:sz w:val="32"/>
                <w:szCs w:val="32"/>
              </w:rPr>
              <w:t>Ptx_item)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2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cloud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cloud</w:t>
            </w:r>
            <w:r>
              <w:rPr>
                <w:sz w:val="32"/>
                <w:szCs w:val="32"/>
              </w:rPr>
              <w:t>(</w:t>
            </w:r>
            <w:r>
              <w:rPr>
                <w:b/>
                <w:bCs/>
                <w:sz w:val="32"/>
                <w:szCs w:val="32"/>
              </w:rPr>
              <w:t>Ptx_item)</w:t>
            </w:r>
          </w:p>
        </w:tc>
      </w:tr>
    </w:tbl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tbl>
      <w:tblPr>
        <w:tblStyle w:val="15"/>
        <w:tblpPr w:leftFromText="180" w:rightFromText="180" w:vertAnchor="page" w:horzAnchor="page" w:tblpXSpec="center" w:tblpY="2375"/>
        <w:tblOverlap w:val="never"/>
        <w:tblW w:w="88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430"/>
        <w:gridCol w:w="4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9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Share</w:t>
            </w:r>
          </w:p>
        </w:tc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Ptx_</w:t>
            </w:r>
            <w:r>
              <w:rPr>
                <w:b/>
                <w:bCs/>
                <w:sz w:val="32"/>
                <w:szCs w:val="32"/>
              </w:rPr>
              <w:t>share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9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share_</w:t>
            </w:r>
            <w:r>
              <w:rPr>
                <w:sz w:val="32"/>
                <w:szCs w:val="32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9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item</w:t>
            </w:r>
            <w:r>
              <w:rPr>
                <w:sz w:val="32"/>
                <w:szCs w:val="32"/>
              </w:rPr>
              <w:t>_id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item_id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9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poster_id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poster_id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24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poster_nickname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poster_nickname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9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original_id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original_id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61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user_id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27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user_nickname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user_nickname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44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total_comment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2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total_click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total_click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78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total_like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total_like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95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total_forwarding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total_forwarding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61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create_time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44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comments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95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category_id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category_id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95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album_id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album_id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13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channel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channel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2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store_id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2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dtype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2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lastcomment_time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</w:t>
            </w:r>
            <w:r>
              <w:rPr>
                <w:sz w:val="32"/>
                <w:szCs w:val="32"/>
              </w:rPr>
              <w:t>astcomment_time</w:t>
            </w:r>
          </w:p>
        </w:tc>
      </w:tr>
    </w:tbl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tbl>
      <w:tblPr>
        <w:tblStyle w:val="15"/>
        <w:tblpPr w:leftFromText="180" w:rightFromText="180" w:vertAnchor="page" w:horzAnchor="page" w:tblpXSpec="center" w:tblpY="2375"/>
        <w:tblOverlap w:val="never"/>
        <w:tblW w:w="88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430"/>
        <w:gridCol w:w="4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9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</w:t>
            </w:r>
            <w:r>
              <w:rPr>
                <w:b/>
                <w:bCs/>
                <w:sz w:val="32"/>
                <w:szCs w:val="32"/>
              </w:rPr>
              <w:t>tore</w:t>
            </w:r>
          </w:p>
        </w:tc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Ptx_s</w:t>
            </w:r>
            <w:r>
              <w:rPr>
                <w:b/>
                <w:bCs/>
                <w:sz w:val="32"/>
                <w:szCs w:val="32"/>
              </w:rPr>
              <w:t>tore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9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tore</w:t>
            </w:r>
            <w:r>
              <w:rPr>
                <w:sz w:val="32"/>
                <w:szCs w:val="32"/>
              </w:rPr>
              <w:t>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9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</w:t>
            </w:r>
            <w:r>
              <w:rPr>
                <w:sz w:val="32"/>
                <w:szCs w:val="32"/>
              </w:rPr>
              <w:t>_id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9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poster_id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poster_id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24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poster_nickname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poster_nickname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9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category_id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category_id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61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store_name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27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domain_name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domain_name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44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theme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2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province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province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78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city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95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44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phone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hone</w:t>
            </w:r>
            <w:r>
              <w:rPr>
                <w:sz w:val="32"/>
                <w:szCs w:val="3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95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phone2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phone2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95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phone3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phone3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13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recent_post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recent_post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2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store_</w:t>
            </w:r>
            <w:r>
              <w:rPr>
                <w:sz w:val="32"/>
                <w:szCs w:val="32"/>
              </w:rPr>
              <w:t>desc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store_desc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2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total_like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total_like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2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total_review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total_review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2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total_visit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total_visit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2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display_order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display_order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2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create_time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2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keyword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keyword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2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eyword</w:t>
            </w:r>
            <w:r>
              <w:rPr>
                <w:sz w:val="32"/>
                <w:szCs w:val="32"/>
              </w:rPr>
              <w:t>_search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keyword_search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2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settings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2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shipping_fee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shipping_fee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2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update_time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time()</w:t>
            </w:r>
          </w:p>
        </w:tc>
      </w:tr>
    </w:tbl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tbl>
      <w:tblPr>
        <w:tblStyle w:val="15"/>
        <w:tblpPr w:leftFromText="180" w:rightFromText="180" w:vertAnchor="page" w:horzAnchor="page" w:tblpXSpec="center" w:tblpY="2375"/>
        <w:tblOverlap w:val="never"/>
        <w:tblW w:w="88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434"/>
        <w:gridCol w:w="4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43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Activity</w:t>
            </w:r>
          </w:p>
        </w:tc>
        <w:tc>
          <w:tcPr>
            <w:tcW w:w="4435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Ptx_Activity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43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4435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43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user_id</w:t>
            </w:r>
          </w:p>
        </w:tc>
        <w:tc>
          <w:tcPr>
            <w:tcW w:w="4435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43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</w:t>
            </w:r>
            <w:r>
              <w:rPr>
                <w:sz w:val="32"/>
                <w:szCs w:val="32"/>
              </w:rPr>
              <w:t>_</w:t>
            </w:r>
            <w:r>
              <w:rPr>
                <w:sz w:val="32"/>
                <w:szCs w:val="32"/>
              </w:rPr>
              <w:t>user_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4435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to_user_id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43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act_code</w:t>
            </w:r>
          </w:p>
        </w:tc>
        <w:tc>
          <w:tcPr>
            <w:tcW w:w="4435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act_code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  <w:jc w:val="center"/>
        </w:trPr>
        <w:tc>
          <w:tcPr>
            <w:tcW w:w="443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act_title</w:t>
            </w:r>
          </w:p>
        </w:tc>
        <w:tc>
          <w:tcPr>
            <w:tcW w:w="4435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act_title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43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create_time</w:t>
            </w:r>
          </w:p>
        </w:tc>
        <w:tc>
          <w:tcPr>
            <w:tcW w:w="4435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43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is_read</w:t>
            </w:r>
          </w:p>
        </w:tc>
        <w:tc>
          <w:tcPr>
            <w:tcW w:w="4435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is_read</w:t>
            </w:r>
            <w:r>
              <w:rPr>
                <w:sz w:val="32"/>
                <w:szCs w:val="32"/>
              </w:rPr>
              <w:t>(0)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43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rel_id</w:t>
            </w:r>
          </w:p>
        </w:tc>
        <w:tc>
          <w:tcPr>
            <w:tcW w:w="4435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rel_id</w:t>
            </w:r>
          </w:p>
        </w:tc>
      </w:tr>
    </w:tbl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tbl>
      <w:tblPr>
        <w:tblStyle w:val="15"/>
        <w:tblpPr w:leftFromText="180" w:rightFromText="180" w:vertAnchor="page" w:horzAnchor="page" w:tblpXSpec="center" w:tblpY="2375"/>
        <w:tblOverlap w:val="never"/>
        <w:tblW w:w="88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434"/>
        <w:gridCol w:w="4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43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Album</w:t>
            </w:r>
          </w:p>
        </w:tc>
        <w:tc>
          <w:tcPr>
            <w:tcW w:w="4435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Ptx_Album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43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4435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album</w:t>
            </w:r>
            <w:r>
              <w:rPr>
                <w:sz w:val="32"/>
                <w:szCs w:val="32"/>
              </w:rPr>
              <w:t>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43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category</w:t>
            </w:r>
            <w:r>
              <w:rPr>
                <w:sz w:val="32"/>
                <w:szCs w:val="32"/>
              </w:rPr>
              <w:t>_id</w:t>
            </w:r>
          </w:p>
        </w:tc>
        <w:tc>
          <w:tcPr>
            <w:tcW w:w="4435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category_id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43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album</w:t>
            </w:r>
            <w:r>
              <w:rPr>
                <w:sz w:val="32"/>
                <w:szCs w:val="32"/>
              </w:rPr>
              <w:t>_</w:t>
            </w:r>
            <w:r>
              <w:rPr>
                <w:sz w:val="32"/>
                <w:szCs w:val="32"/>
              </w:rPr>
              <w:t>title</w:t>
            </w:r>
          </w:p>
        </w:tc>
        <w:tc>
          <w:tcPr>
            <w:tcW w:w="4435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album_title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43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album_</w:t>
            </w:r>
            <w:r>
              <w:rPr>
                <w:sz w:val="32"/>
                <w:szCs w:val="32"/>
              </w:rPr>
              <w:t>desc</w:t>
            </w:r>
          </w:p>
        </w:tc>
        <w:tc>
          <w:tcPr>
            <w:tcW w:w="4435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album_desc</w:t>
            </w:r>
            <w:r>
              <w:rPr>
                <w:sz w:val="32"/>
                <w:szCs w:val="32"/>
              </w:rPr>
              <w:t>:if(0):null?</w:t>
            </w:r>
            <w:r>
              <w:rPr>
                <w:sz w:val="32"/>
                <w:szCs w:val="32"/>
              </w:rPr>
              <w:t>album_desc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43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create_time</w:t>
            </w:r>
          </w:p>
        </w:tc>
        <w:tc>
          <w:tcPr>
            <w:tcW w:w="4435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43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update_time</w:t>
            </w:r>
          </w:p>
        </w:tc>
        <w:tc>
          <w:tcPr>
            <w:tcW w:w="4435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update_time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43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user_id</w:t>
            </w:r>
          </w:p>
        </w:tc>
        <w:tc>
          <w:tcPr>
            <w:tcW w:w="4435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43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total_share</w:t>
            </w:r>
          </w:p>
        </w:tc>
        <w:tc>
          <w:tcPr>
            <w:tcW w:w="4435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total_share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43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total_like</w:t>
            </w:r>
          </w:p>
        </w:tc>
        <w:tc>
          <w:tcPr>
            <w:tcW w:w="4435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total_like</w:t>
            </w:r>
          </w:p>
        </w:tc>
      </w:tr>
    </w:tbl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tbl>
      <w:tblPr>
        <w:tblStyle w:val="15"/>
        <w:tblpPr w:leftFromText="180" w:rightFromText="180" w:vertAnchor="page" w:horzAnchor="page" w:tblpXSpec="center" w:tblpY="2375"/>
        <w:tblOverlap w:val="never"/>
        <w:tblW w:w="88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430"/>
        <w:gridCol w:w="4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9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Attachment</w:t>
            </w:r>
          </w:p>
        </w:tc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Ptx_Attachment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9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9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item</w:t>
            </w:r>
            <w:r>
              <w:rPr>
                <w:sz w:val="32"/>
                <w:szCs w:val="32"/>
              </w:rPr>
              <w:t>_id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item_id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9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</w:t>
            </w:r>
            <w:r>
              <w:rPr>
                <w:sz w:val="32"/>
                <w:szCs w:val="32"/>
              </w:rPr>
              <w:t>_id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24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</w:t>
            </w:r>
            <w:r>
              <w:rPr>
                <w:sz w:val="32"/>
                <w:szCs w:val="32"/>
              </w:rPr>
              <w:t>_</w:t>
            </w:r>
            <w:r>
              <w:rPr>
                <w:sz w:val="32"/>
                <w:szCs w:val="32"/>
              </w:rPr>
              <w:t>time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9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filename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filename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61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fileext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fileext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27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filesize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filesize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44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attachment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default"/>
                <w:sz w:val="32"/>
                <w:szCs w:val="32"/>
              </w:rPr>
              <w:t>“uploads/attachments/products/large/”</w:t>
            </w:r>
            <w:r>
              <w:rPr>
                <w:sz w:val="32"/>
                <w:szCs w:val="32"/>
              </w:rPr>
              <w:t>attachment</w:t>
            </w:r>
            <w:r>
              <w:rPr>
                <w:sz w:val="32"/>
                <w:szCs w:val="32"/>
              </w:rPr>
              <w:t>[last</w:t>
            </w:r>
            <w:bookmarkStart w:id="0" w:name="_GoBack"/>
            <w:bookmarkEnd w:id="0"/>
            <w:r>
              <w:rPr>
                <w:sz w:val="32"/>
                <w:szCs w:val="32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2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remote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remote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78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source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95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44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readperm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readperm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95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isimage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isimage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95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width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width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13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height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height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2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thumb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thumb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2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downloads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downloads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2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cloud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cloud</w:t>
            </w:r>
          </w:p>
        </w:tc>
      </w:tr>
    </w:tbl>
    <w:p>
      <w:pPr>
        <w:jc w:val="center"/>
        <w:rPr>
          <w:b/>
          <w:bCs/>
          <w:sz w:val="32"/>
          <w:szCs w:val="32"/>
        </w:rPr>
      </w:pPr>
    </w:p>
    <w:tbl>
      <w:tblPr>
        <w:tblStyle w:val="15"/>
        <w:tblpPr w:leftFromText="180" w:rightFromText="180" w:vertAnchor="page" w:horzAnchor="page" w:tblpXSpec="center" w:tblpY="2375"/>
        <w:tblOverlap w:val="never"/>
        <w:tblW w:w="88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430"/>
        <w:gridCol w:w="4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9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User</w:t>
            </w:r>
          </w:p>
        </w:tc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Ptx_</w:t>
            </w:r>
            <w:r>
              <w:rPr>
                <w:b/>
                <w:bCs/>
                <w:sz w:val="32"/>
                <w:szCs w:val="32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9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</w:t>
            </w:r>
            <w:r>
              <w:rPr>
                <w:sz w:val="32"/>
                <w:szCs w:val="32"/>
              </w:rPr>
              <w:t>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9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</w:t>
            </w:r>
            <w:r>
              <w:rPr>
                <w:sz w:val="32"/>
                <w:szCs w:val="32"/>
              </w:rPr>
              <w:t>c</w:t>
            </w:r>
            <w:r>
              <w:rPr>
                <w:sz w:val="32"/>
                <w:szCs w:val="32"/>
              </w:rPr>
              <w:t>_id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uc_id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9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24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asswd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9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nickname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nickname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61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uc_</w:t>
            </w:r>
            <w:r>
              <w:rPr>
                <w:sz w:val="32"/>
                <w:szCs w:val="32"/>
              </w:rPr>
              <w:t>nickname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uc_nickname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27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domain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domain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44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gender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2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province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province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78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city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95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location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44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user_title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user_title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95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bio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95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create_time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2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total_</w:t>
            </w:r>
            <w:r>
              <w:rPr>
                <w:sz w:val="32"/>
                <w:szCs w:val="32"/>
              </w:rPr>
              <w:t>follow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total_follow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2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total_</w:t>
            </w:r>
            <w:r>
              <w:rPr>
                <w:sz w:val="32"/>
                <w:szCs w:val="32"/>
              </w:rPr>
              <w:t>follower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total_follower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2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total_</w:t>
            </w:r>
            <w:r>
              <w:rPr>
                <w:sz w:val="32"/>
                <w:szCs w:val="32"/>
              </w:rPr>
              <w:t>share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total_share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2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total_</w:t>
            </w:r>
            <w:r>
              <w:rPr>
                <w:sz w:val="32"/>
                <w:szCs w:val="32"/>
              </w:rPr>
              <w:t>album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total_album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2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total_</w:t>
            </w:r>
            <w:r>
              <w:rPr>
                <w:sz w:val="32"/>
                <w:szCs w:val="32"/>
              </w:rPr>
              <w:t>like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total_like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2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total_</w:t>
            </w:r>
            <w:r>
              <w:rPr>
                <w:sz w:val="32"/>
                <w:szCs w:val="32"/>
              </w:rPr>
              <w:t>favorite_share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total_favorite_share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2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total_favorite_</w:t>
            </w:r>
            <w:r>
              <w:rPr>
                <w:sz w:val="32"/>
                <w:szCs w:val="32"/>
              </w:rPr>
              <w:t>album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total_favorite_album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2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lost_password_key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lost_password_key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2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lost_password_</w:t>
            </w:r>
            <w:r>
              <w:rPr>
                <w:sz w:val="32"/>
                <w:szCs w:val="32"/>
              </w:rPr>
              <w:t>expire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lost_password_expire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2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last_login_time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last_login_time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2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credits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credits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2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ext_</w:t>
            </w:r>
            <w:r>
              <w:rPr>
                <w:sz w:val="32"/>
                <w:szCs w:val="32"/>
              </w:rPr>
              <w:t>credits</w:t>
            </w:r>
            <w:r>
              <w:rPr>
                <w:sz w:val="32"/>
                <w:szCs w:val="32"/>
              </w:rPr>
              <w:t>_1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ext_credits_1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2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ext_credits_</w:t>
            </w:r>
            <w:r>
              <w:rPr>
                <w:sz w:val="32"/>
                <w:szCs w:val="32"/>
              </w:rPr>
              <w:t>2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ext_credits_2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2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ext_credits_</w:t>
            </w:r>
            <w:r>
              <w:rPr>
                <w:sz w:val="32"/>
                <w:szCs w:val="32"/>
              </w:rPr>
              <w:t>3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ext_credits_3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2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is_social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is_social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2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is_star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is_star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2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has_store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has_store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2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is_deleted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is_deleted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2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theme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2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  <w:r>
              <w:rPr>
                <w:sz w:val="32"/>
                <w:szCs w:val="32"/>
              </w:rPr>
              <w:t>ollow_you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follow_you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2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</w:p>
        </w:tc>
      </w:tr>
    </w:tbl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tbl>
      <w:tblPr>
        <w:tblStyle w:val="15"/>
        <w:tblpPr w:leftFromText="180" w:rightFromText="180" w:vertAnchor="page" w:horzAnchor="page" w:tblpXSpec="center" w:tblpY="2375"/>
        <w:tblOverlap w:val="never"/>
        <w:tblW w:w="88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430"/>
        <w:gridCol w:w="4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like_collection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like_collection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9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like_item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like_item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9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mentions_you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mentions_you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9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store_follow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store_follow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24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user_follow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user_follow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9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collection_follow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collection_follow</w:t>
            </w:r>
          </w:p>
        </w:tc>
      </w:tr>
    </w:tbl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tbl>
      <w:tblPr>
        <w:tblStyle w:val="15"/>
        <w:tblpPr w:leftFromText="180" w:rightFromText="180" w:vertAnchor="page" w:horzAnchor="page" w:tblpXSpec="center" w:tblpY="2375"/>
        <w:tblOverlap w:val="never"/>
        <w:tblW w:w="88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430"/>
        <w:gridCol w:w="4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User_usergroup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Ptx</w:t>
            </w:r>
            <w:r>
              <w:rPr>
                <w:b/>
                <w:bCs/>
                <w:sz w:val="32"/>
                <w:szCs w:val="32"/>
              </w:rPr>
              <w:t>_</w:t>
            </w:r>
            <w:r>
              <w:rPr>
                <w:b/>
                <w:bCs/>
                <w:sz w:val="32"/>
                <w:szCs w:val="32"/>
              </w:rPr>
              <w:t>user_u</w:t>
            </w:r>
            <w:r>
              <w:rPr>
                <w:b/>
                <w:bCs/>
                <w:sz w:val="32"/>
                <w:szCs w:val="32"/>
              </w:rPr>
              <w:t>sergroup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9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usergroup_</w:t>
            </w:r>
            <w:r>
              <w:rPr>
                <w:sz w:val="32"/>
                <w:szCs w:val="32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9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user_id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9" w:hRule="atLeast"/>
          <w:jc w:val="center"/>
        </w:trPr>
        <w:tc>
          <w:tcPr>
            <w:tcW w:w="44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create_time</w:t>
            </w:r>
          </w:p>
        </w:tc>
        <w:tc>
          <w:tcPr>
            <w:tcW w:w="4430" w:type="dxa"/>
            <w:textDirection w:val="lrTb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create_time</w:t>
            </w:r>
          </w:p>
        </w:tc>
      </w:tr>
    </w:tbl>
    <w:p>
      <w:pPr>
        <w:jc w:val="center"/>
        <w:rPr>
          <w:b/>
          <w:bCs/>
          <w:sz w:val="32"/>
          <w:szCs w:val="32"/>
        </w:rPr>
      </w:pP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Sun">
    <w:altName w:val="Droid Sans Fallback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ans-serif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4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6BFEAA55"/>
    <w:rsid w:val="0DDD0775"/>
    <w:rsid w:val="0FF59CCB"/>
    <w:rsid w:val="164B5D91"/>
    <w:rsid w:val="1AFE09A9"/>
    <w:rsid w:val="1B7F3000"/>
    <w:rsid w:val="1EBB6E97"/>
    <w:rsid w:val="1EEFA1BC"/>
    <w:rsid w:val="26FD674E"/>
    <w:rsid w:val="2B2F42E1"/>
    <w:rsid w:val="2B7FA612"/>
    <w:rsid w:val="2BBFA74F"/>
    <w:rsid w:val="2EEB5418"/>
    <w:rsid w:val="2FEB937A"/>
    <w:rsid w:val="32A994B6"/>
    <w:rsid w:val="332F8FDC"/>
    <w:rsid w:val="33CFC6A1"/>
    <w:rsid w:val="34F72B4F"/>
    <w:rsid w:val="36AB3E4A"/>
    <w:rsid w:val="36FADB15"/>
    <w:rsid w:val="377F5EA2"/>
    <w:rsid w:val="379E733A"/>
    <w:rsid w:val="37FF6E1A"/>
    <w:rsid w:val="38F7DC47"/>
    <w:rsid w:val="3BBE568C"/>
    <w:rsid w:val="3BE30EC9"/>
    <w:rsid w:val="3DAB57A2"/>
    <w:rsid w:val="3DCF1DFF"/>
    <w:rsid w:val="3F7FA06A"/>
    <w:rsid w:val="3FB9E724"/>
    <w:rsid w:val="3FD96FBB"/>
    <w:rsid w:val="3FDC8475"/>
    <w:rsid w:val="3FDF99F9"/>
    <w:rsid w:val="3FEFFAB7"/>
    <w:rsid w:val="3FFA3799"/>
    <w:rsid w:val="3FFD5220"/>
    <w:rsid w:val="47EF5281"/>
    <w:rsid w:val="4B7EAD58"/>
    <w:rsid w:val="4D7FEBBF"/>
    <w:rsid w:val="4DEBE6C2"/>
    <w:rsid w:val="4DFD3543"/>
    <w:rsid w:val="4E9FAFBD"/>
    <w:rsid w:val="4EEBCAB7"/>
    <w:rsid w:val="4F97684E"/>
    <w:rsid w:val="53CEEABA"/>
    <w:rsid w:val="5772A632"/>
    <w:rsid w:val="577F7FF2"/>
    <w:rsid w:val="59D78DA5"/>
    <w:rsid w:val="5B5FB3D6"/>
    <w:rsid w:val="5BEF89A8"/>
    <w:rsid w:val="5CDBC530"/>
    <w:rsid w:val="5D5FA426"/>
    <w:rsid w:val="5EDF49C5"/>
    <w:rsid w:val="5F2D5E84"/>
    <w:rsid w:val="5FA9D295"/>
    <w:rsid w:val="5FBE76B7"/>
    <w:rsid w:val="5FBF3EE0"/>
    <w:rsid w:val="5FE9AAC5"/>
    <w:rsid w:val="5FFFB4E8"/>
    <w:rsid w:val="62AF3696"/>
    <w:rsid w:val="63EA185F"/>
    <w:rsid w:val="65BFA93D"/>
    <w:rsid w:val="65FF221C"/>
    <w:rsid w:val="667F9CA7"/>
    <w:rsid w:val="667FEC90"/>
    <w:rsid w:val="67FC6876"/>
    <w:rsid w:val="67FF0AC8"/>
    <w:rsid w:val="6BDD0E3B"/>
    <w:rsid w:val="6BFEAA55"/>
    <w:rsid w:val="6CF91260"/>
    <w:rsid w:val="6DDF8DF7"/>
    <w:rsid w:val="6E793D6B"/>
    <w:rsid w:val="6E992E26"/>
    <w:rsid w:val="6EFBA379"/>
    <w:rsid w:val="6EFE090F"/>
    <w:rsid w:val="6EFEA644"/>
    <w:rsid w:val="6F37B6E5"/>
    <w:rsid w:val="6F5E9FA6"/>
    <w:rsid w:val="6F7CB774"/>
    <w:rsid w:val="6FEA74B7"/>
    <w:rsid w:val="6FEF923E"/>
    <w:rsid w:val="6FF3AF6C"/>
    <w:rsid w:val="713BC4B0"/>
    <w:rsid w:val="713F9562"/>
    <w:rsid w:val="72FCE808"/>
    <w:rsid w:val="72FDC5A7"/>
    <w:rsid w:val="73BE4864"/>
    <w:rsid w:val="75EF6EC6"/>
    <w:rsid w:val="76AEC387"/>
    <w:rsid w:val="76BF0DB7"/>
    <w:rsid w:val="76F02D90"/>
    <w:rsid w:val="771F4EAA"/>
    <w:rsid w:val="776A671A"/>
    <w:rsid w:val="77778832"/>
    <w:rsid w:val="77A33C83"/>
    <w:rsid w:val="77AB02AD"/>
    <w:rsid w:val="77ED52A3"/>
    <w:rsid w:val="77EFCA4E"/>
    <w:rsid w:val="77F5C72C"/>
    <w:rsid w:val="77F736B0"/>
    <w:rsid w:val="77F75082"/>
    <w:rsid w:val="77F78F41"/>
    <w:rsid w:val="77FFEA7F"/>
    <w:rsid w:val="791F240A"/>
    <w:rsid w:val="79BF48BE"/>
    <w:rsid w:val="79FEF3C8"/>
    <w:rsid w:val="7AF607A9"/>
    <w:rsid w:val="7B254776"/>
    <w:rsid w:val="7B5A2E3E"/>
    <w:rsid w:val="7BB53420"/>
    <w:rsid w:val="7BCFB9FE"/>
    <w:rsid w:val="7BFB4ADB"/>
    <w:rsid w:val="7BFD783F"/>
    <w:rsid w:val="7BFE40F8"/>
    <w:rsid w:val="7D57A617"/>
    <w:rsid w:val="7DDFBD57"/>
    <w:rsid w:val="7DED3781"/>
    <w:rsid w:val="7DEF0F3E"/>
    <w:rsid w:val="7DEF9784"/>
    <w:rsid w:val="7DFF1DC3"/>
    <w:rsid w:val="7DFF224A"/>
    <w:rsid w:val="7E37DC2B"/>
    <w:rsid w:val="7E68D5C9"/>
    <w:rsid w:val="7E917829"/>
    <w:rsid w:val="7EBE36FF"/>
    <w:rsid w:val="7EC734AB"/>
    <w:rsid w:val="7ED6A104"/>
    <w:rsid w:val="7EDD79C1"/>
    <w:rsid w:val="7EDFBE89"/>
    <w:rsid w:val="7EF770C5"/>
    <w:rsid w:val="7EF8EDEA"/>
    <w:rsid w:val="7EFB8478"/>
    <w:rsid w:val="7EFB9932"/>
    <w:rsid w:val="7EFBD7B5"/>
    <w:rsid w:val="7EFE2CB1"/>
    <w:rsid w:val="7EFE92EC"/>
    <w:rsid w:val="7F27608D"/>
    <w:rsid w:val="7F721B6D"/>
    <w:rsid w:val="7F778F18"/>
    <w:rsid w:val="7F7BC2ED"/>
    <w:rsid w:val="7F7D0C9B"/>
    <w:rsid w:val="7F7FFD75"/>
    <w:rsid w:val="7FAB9110"/>
    <w:rsid w:val="7FB3A3C5"/>
    <w:rsid w:val="7FBB6A99"/>
    <w:rsid w:val="7FBE622C"/>
    <w:rsid w:val="7FBF427C"/>
    <w:rsid w:val="7FC7A66D"/>
    <w:rsid w:val="7FCB2A03"/>
    <w:rsid w:val="7FD65A4C"/>
    <w:rsid w:val="7FDC9725"/>
    <w:rsid w:val="7FEB2F00"/>
    <w:rsid w:val="7FEE452B"/>
    <w:rsid w:val="7FEF4885"/>
    <w:rsid w:val="7FF37DBB"/>
    <w:rsid w:val="7FF63C2D"/>
    <w:rsid w:val="7FF72E1E"/>
    <w:rsid w:val="7FF9B3EB"/>
    <w:rsid w:val="7FFA38B4"/>
    <w:rsid w:val="7FFDFA1C"/>
    <w:rsid w:val="7FFE437F"/>
    <w:rsid w:val="7FFE48C3"/>
    <w:rsid w:val="7FFE95E7"/>
    <w:rsid w:val="7FFEEB17"/>
    <w:rsid w:val="7FFF6FC0"/>
    <w:rsid w:val="7FFFE7D6"/>
    <w:rsid w:val="857D6757"/>
    <w:rsid w:val="8FFE700A"/>
    <w:rsid w:val="9F7FBBD4"/>
    <w:rsid w:val="A5A7C74D"/>
    <w:rsid w:val="ABCF83E5"/>
    <w:rsid w:val="AFF7FBB8"/>
    <w:rsid w:val="AFF96071"/>
    <w:rsid w:val="B5F61C8C"/>
    <w:rsid w:val="B6E7B4F5"/>
    <w:rsid w:val="B6EB48B7"/>
    <w:rsid w:val="B733D5B0"/>
    <w:rsid w:val="B77F5287"/>
    <w:rsid w:val="B9EAA087"/>
    <w:rsid w:val="BAE759FC"/>
    <w:rsid w:val="BAF1CA90"/>
    <w:rsid w:val="BB7D30E1"/>
    <w:rsid w:val="BBFF6EC2"/>
    <w:rsid w:val="BCBF3C71"/>
    <w:rsid w:val="BCDDF947"/>
    <w:rsid w:val="BDDD232D"/>
    <w:rsid w:val="BDEDE016"/>
    <w:rsid w:val="BDFDC764"/>
    <w:rsid w:val="BE7FE39D"/>
    <w:rsid w:val="BEB7F3B3"/>
    <w:rsid w:val="BF552B5A"/>
    <w:rsid w:val="BF7ECD6B"/>
    <w:rsid w:val="BFD506E7"/>
    <w:rsid w:val="BFFAC7FE"/>
    <w:rsid w:val="BFFDEA7E"/>
    <w:rsid w:val="BFFFCD44"/>
    <w:rsid w:val="C2FE7AC0"/>
    <w:rsid w:val="CCFF4944"/>
    <w:rsid w:val="CDBFE1BD"/>
    <w:rsid w:val="CF6F31C1"/>
    <w:rsid w:val="CFC23D4D"/>
    <w:rsid w:val="CFFF2109"/>
    <w:rsid w:val="D3EF269A"/>
    <w:rsid w:val="D4FD2D85"/>
    <w:rsid w:val="D5FF63AF"/>
    <w:rsid w:val="D71F0A4D"/>
    <w:rsid w:val="D7DB8F3E"/>
    <w:rsid w:val="D7FF1079"/>
    <w:rsid w:val="D9F5F5A2"/>
    <w:rsid w:val="DB5FADFB"/>
    <w:rsid w:val="DBE538C0"/>
    <w:rsid w:val="DBFEFDAB"/>
    <w:rsid w:val="DCA78FB6"/>
    <w:rsid w:val="DD7F9B70"/>
    <w:rsid w:val="DDCEA474"/>
    <w:rsid w:val="DE6B3A46"/>
    <w:rsid w:val="DEBB7AE0"/>
    <w:rsid w:val="DF7D1F9F"/>
    <w:rsid w:val="DFAFD788"/>
    <w:rsid w:val="DFB6C9AC"/>
    <w:rsid w:val="DFDF5FAE"/>
    <w:rsid w:val="DFE777E3"/>
    <w:rsid w:val="DFEF648D"/>
    <w:rsid w:val="E74F4ABF"/>
    <w:rsid w:val="E7971AE5"/>
    <w:rsid w:val="E7C7BB44"/>
    <w:rsid w:val="E7E9BEDA"/>
    <w:rsid w:val="E9F7BE7A"/>
    <w:rsid w:val="EB7EDC40"/>
    <w:rsid w:val="EBDFE94C"/>
    <w:rsid w:val="EBEF5D40"/>
    <w:rsid w:val="ED5FAD7C"/>
    <w:rsid w:val="EDB54857"/>
    <w:rsid w:val="EE7F3C89"/>
    <w:rsid w:val="EEBFA80D"/>
    <w:rsid w:val="EF03C476"/>
    <w:rsid w:val="EF39D7E1"/>
    <w:rsid w:val="EF3D03DC"/>
    <w:rsid w:val="EF67949C"/>
    <w:rsid w:val="EFAF0D42"/>
    <w:rsid w:val="EFBBCFB8"/>
    <w:rsid w:val="EFCE60D0"/>
    <w:rsid w:val="EFE7398C"/>
    <w:rsid w:val="EFED1644"/>
    <w:rsid w:val="EFF725F0"/>
    <w:rsid w:val="F0F95BE9"/>
    <w:rsid w:val="F2FFAB06"/>
    <w:rsid w:val="F3F7E977"/>
    <w:rsid w:val="F5E7A4AF"/>
    <w:rsid w:val="F6FFEC5E"/>
    <w:rsid w:val="F75E7A76"/>
    <w:rsid w:val="F77F954A"/>
    <w:rsid w:val="F79F58D9"/>
    <w:rsid w:val="F7ABBA9B"/>
    <w:rsid w:val="F7DE17B6"/>
    <w:rsid w:val="F7F73593"/>
    <w:rsid w:val="F7FFC477"/>
    <w:rsid w:val="F87E3F32"/>
    <w:rsid w:val="F8F16111"/>
    <w:rsid w:val="F9BE859F"/>
    <w:rsid w:val="FA7E1642"/>
    <w:rsid w:val="FA9DC37A"/>
    <w:rsid w:val="FA9F6B13"/>
    <w:rsid w:val="FAED8B9E"/>
    <w:rsid w:val="FB7DC08C"/>
    <w:rsid w:val="FBB7BC26"/>
    <w:rsid w:val="FBBFA12F"/>
    <w:rsid w:val="FBDBC213"/>
    <w:rsid w:val="FBDF2B47"/>
    <w:rsid w:val="FBF9740F"/>
    <w:rsid w:val="FBFFA668"/>
    <w:rsid w:val="FC3F1978"/>
    <w:rsid w:val="FC7F9196"/>
    <w:rsid w:val="FCBDE99D"/>
    <w:rsid w:val="FCBF4A0A"/>
    <w:rsid w:val="FCF7091D"/>
    <w:rsid w:val="FCFA6175"/>
    <w:rsid w:val="FCFD193B"/>
    <w:rsid w:val="FD7DD265"/>
    <w:rsid w:val="FD9F36BA"/>
    <w:rsid w:val="FDB71A3C"/>
    <w:rsid w:val="FDBE8780"/>
    <w:rsid w:val="FDDBA8E0"/>
    <w:rsid w:val="FDDC3A4F"/>
    <w:rsid w:val="FDE78412"/>
    <w:rsid w:val="FDEDE1A8"/>
    <w:rsid w:val="FDEE59FC"/>
    <w:rsid w:val="FDFF3861"/>
    <w:rsid w:val="FEBE2A7B"/>
    <w:rsid w:val="FEDC07A2"/>
    <w:rsid w:val="FEEF3C78"/>
    <w:rsid w:val="FEF481C1"/>
    <w:rsid w:val="FEF73FC4"/>
    <w:rsid w:val="FEFF255F"/>
    <w:rsid w:val="FEFF9AF1"/>
    <w:rsid w:val="FF1DF839"/>
    <w:rsid w:val="FF5E2938"/>
    <w:rsid w:val="FF6F1570"/>
    <w:rsid w:val="FF6FC766"/>
    <w:rsid w:val="FF7679BD"/>
    <w:rsid w:val="FF7719AB"/>
    <w:rsid w:val="FF7F22F5"/>
    <w:rsid w:val="FF7FD7F6"/>
    <w:rsid w:val="FF9B21A2"/>
    <w:rsid w:val="FF9DD5CD"/>
    <w:rsid w:val="FFB3FCAC"/>
    <w:rsid w:val="FFBD1913"/>
    <w:rsid w:val="FFD35234"/>
    <w:rsid w:val="FFDDC59C"/>
    <w:rsid w:val="FFDE78B7"/>
    <w:rsid w:val="FFDF6176"/>
    <w:rsid w:val="FFE39D74"/>
    <w:rsid w:val="FFF3409F"/>
    <w:rsid w:val="FFFE9FB0"/>
    <w:rsid w:val="FFFF1F30"/>
    <w:rsid w:val="FFFF2CBE"/>
    <w:rsid w:val="FFFFA5B7"/>
    <w:rsid w:val="FFFFC682"/>
    <w:rsid w:val="FFFFF955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table" w:default="1" w:styleId="14">
    <w:name w:val="Normal Table"/>
    <w:semiHidden/>
    <w:uiPriority w:val="0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15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Community_9.1.0.4945_{F1E327BC-269C-435d-A152-05C5408002CA}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2015-06-26T12:28:00Z</dcterms:created>
  <dc:creator>mahedi</dc:creator>
  <cp:lastModifiedBy>mahedi</cp:lastModifiedBy>
  <dc:title>Comment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1033-9.1.0.4945</vt:lpwstr>
  </property>
</Properties>
</file>